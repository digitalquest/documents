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69" w:rsidRDefault="008E0017" w:rsidP="005E3E5B">
      <w:pPr>
        <w:pStyle w:val="Heading1"/>
      </w:pPr>
      <w:r>
        <w:t>SkyDrive</w:t>
      </w:r>
      <w:r w:rsidR="00452B69">
        <w:t xml:space="preserve"> plugin</w:t>
      </w:r>
    </w:p>
    <w:p w:rsidR="00B57EE3" w:rsidRDefault="00B57EE3">
      <w:r>
        <w:t xml:space="preserve">Attempted to set up the Moodle </w:t>
      </w:r>
      <w:r w:rsidR="008E0017">
        <w:t>SkyDrive</w:t>
      </w:r>
      <w:r>
        <w:t xml:space="preserve"> plugin so that user have access to files on Microsoft OneDrive service. </w:t>
      </w:r>
    </w:p>
    <w:p w:rsidR="00452B69" w:rsidRDefault="00B57EE3">
      <w:r>
        <w:t>Results</w:t>
      </w:r>
      <w:r w:rsidR="005C02DE">
        <w:t xml:space="preserve"> are on the git repo</w:t>
      </w:r>
      <w:r>
        <w:t>sitory.</w:t>
      </w:r>
    </w:p>
    <w:p w:rsidR="00452B69" w:rsidRDefault="00452B69" w:rsidP="005E3E5B">
      <w:pPr>
        <w:pStyle w:val="Heading1"/>
      </w:pPr>
      <w:r>
        <w:t>JMeter</w:t>
      </w:r>
    </w:p>
    <w:p w:rsidR="00CB5B39" w:rsidRDefault="00CB5B39">
      <w:r>
        <w:t>Tested moodle-test with JMeter. Various test plans with test courses have been tried in order to fine tune the procedure.</w:t>
      </w:r>
    </w:p>
    <w:p w:rsidR="00452B69" w:rsidRDefault="00A31964">
      <w:r>
        <w:t xml:space="preserve">Test </w:t>
      </w:r>
      <w:r w:rsidR="00CB5B39">
        <w:t>results</w:t>
      </w:r>
      <w:r>
        <w:t xml:space="preserve"> with 60 120 and 180 users </w:t>
      </w:r>
      <w:r w:rsidR="00CB5B39">
        <w:t>have been kept and are on the git repository.</w:t>
      </w:r>
    </w:p>
    <w:p w:rsidR="00A31964" w:rsidRDefault="00A31964">
      <w:r>
        <w:t xml:space="preserve">180 users crash the </w:t>
      </w:r>
      <w:r w:rsidR="00CB5B39">
        <w:t>system</w:t>
      </w:r>
      <w:r w:rsidR="008A179A">
        <w:t>.</w:t>
      </w:r>
    </w:p>
    <w:p w:rsidR="00963E00" w:rsidRDefault="00963E00" w:rsidP="005E3E5B">
      <w:pPr>
        <w:pStyle w:val="Heading1"/>
      </w:pPr>
      <w:r>
        <w:t>JQuery Script</w:t>
      </w:r>
    </w:p>
    <w:p w:rsidR="003D3779" w:rsidRDefault="003D3779">
      <w:r>
        <w:t>A JQuery script has been added to the theme warwickclean.</w:t>
      </w:r>
    </w:p>
    <w:p w:rsidR="00963E00" w:rsidRDefault="003D3779">
      <w:r>
        <w:t xml:space="preserve">The file is </w:t>
      </w:r>
      <w:r w:rsidR="00963E00">
        <w:t>warwick-customs.js</w:t>
      </w:r>
      <w:r>
        <w:t xml:space="preserve"> and is located in </w:t>
      </w:r>
      <w:r w:rsidR="00963E00">
        <w:t>the js folder of the warwickclean theme</w:t>
      </w:r>
    </w:p>
    <w:p w:rsidR="00963E00" w:rsidRDefault="00963E00">
      <w:r>
        <w:t>The file config.php of the theme warwickclean has been modifie</w:t>
      </w:r>
      <w:r w:rsidR="003D3779">
        <w:t>d to include warwick-customs.js</w:t>
      </w:r>
    </w:p>
    <w:p w:rsidR="00C80BA0" w:rsidRDefault="00C80BA0">
      <w:r>
        <w:t>Both files are on the live system.</w:t>
      </w:r>
    </w:p>
    <w:p w:rsidR="008844DC" w:rsidRDefault="007E3FEC" w:rsidP="005E3E5B">
      <w:pPr>
        <w:pStyle w:val="Heading1"/>
      </w:pPr>
      <w:r>
        <w:t>AWS OpsWor</w:t>
      </w:r>
      <w:r w:rsidR="005E3E5B">
        <w:t>k</w:t>
      </w:r>
      <w:r>
        <w:t>s</w:t>
      </w:r>
    </w:p>
    <w:p w:rsidR="00F236C8" w:rsidRDefault="00F236C8">
      <w:r>
        <w:t>After the various issues we have with ULCC, which currently host our Moodle, alternatives were considered.</w:t>
      </w:r>
    </w:p>
    <w:p w:rsidR="00C54B6C" w:rsidRDefault="00C54B6C">
      <w:r>
        <w:t>A presentation was made on what OpsWorks is and how it works; it was followed by a brief demonstration (run.qkwiklabs.com).</w:t>
      </w:r>
    </w:p>
    <w:p w:rsidR="00755557" w:rsidRDefault="00755557">
      <w:r>
        <w:t>The presentation will be made available on SharePoint</w:t>
      </w:r>
    </w:p>
    <w:p w:rsidR="0078597E" w:rsidRDefault="00755557">
      <w:r>
        <w:t>A further rational into using OpsWorks has been requested. It will look into the business case for it and examples of Universities using it.</w:t>
      </w:r>
    </w:p>
    <w:p w:rsidR="00EE194D" w:rsidRDefault="00EE194D" w:rsidP="000D6DF7">
      <w:pPr>
        <w:pStyle w:val="Heading1"/>
      </w:pPr>
      <w:r>
        <w:t>GitLab</w:t>
      </w:r>
    </w:p>
    <w:p w:rsidR="00EE194D" w:rsidRDefault="008664C1" w:rsidP="00EE194D">
      <w:r>
        <w:t>A number of projects have been created on actechlab.warwick.ac.uk.</w:t>
      </w:r>
    </w:p>
    <w:p w:rsidR="008664C1" w:rsidRDefault="008664C1" w:rsidP="00EE194D">
      <w:r>
        <w:t>They will facilitate the development workflow.</w:t>
      </w:r>
    </w:p>
    <w:p w:rsidR="00EE194D" w:rsidRDefault="008664C1" w:rsidP="00EE194D">
      <w:r>
        <w:t xml:space="preserve">Some files have already been saved. </w:t>
      </w:r>
    </w:p>
    <w:p w:rsidR="008664C1" w:rsidRDefault="008664C1" w:rsidP="00EE194D">
      <w:r>
        <w:t>Sam and Rich had a go into using git collaboratively to work on the theme. Further refinements need to be made.</w:t>
      </w:r>
    </w:p>
    <w:p w:rsidR="00115A1A" w:rsidRDefault="008117F9" w:rsidP="000D6DF7">
      <w:pPr>
        <w:pStyle w:val="Heading1"/>
      </w:pPr>
      <w:r>
        <w:t>Moodle2</w:t>
      </w:r>
    </w:p>
    <w:p w:rsidR="00CE4154" w:rsidRDefault="00CE4154" w:rsidP="008117F9">
      <w:r>
        <w:t>Moodle has been i</w:t>
      </w:r>
      <w:r w:rsidR="008117F9">
        <w:t>nstall</w:t>
      </w:r>
      <w:r>
        <w:t>ed</w:t>
      </w:r>
      <w:r w:rsidR="008117F9">
        <w:t xml:space="preserve"> </w:t>
      </w:r>
      <w:r>
        <w:t>beseb.lnx.warwick.ac.uk</w:t>
      </w:r>
      <w:r w:rsidR="00F62919">
        <w:t xml:space="preserve"> (moodle2.warwick.ac.uk)</w:t>
      </w:r>
      <w:r>
        <w:t>.</w:t>
      </w:r>
    </w:p>
    <w:p w:rsidR="008117F9" w:rsidRDefault="00CE4154" w:rsidP="008117F9">
      <w:r>
        <w:t xml:space="preserve">The codebase has been taken from </w:t>
      </w:r>
      <w:r w:rsidR="008117F9">
        <w:t>the github</w:t>
      </w:r>
      <w:r w:rsidR="00E41F42">
        <w:t>.</w:t>
      </w:r>
    </w:p>
    <w:p w:rsidR="00E41F42" w:rsidRDefault="00E41F42" w:rsidP="008117F9">
      <w:r>
        <w:t>A couple of plugins have also been installed; they were all taken from the github:</w:t>
      </w:r>
    </w:p>
    <w:p w:rsidR="008117F9" w:rsidRPr="00171C69" w:rsidRDefault="008117F9" w:rsidP="008117F9">
      <w:pPr>
        <w:rPr>
          <w:b/>
        </w:rPr>
      </w:pPr>
      <w:r w:rsidRPr="00171C69">
        <w:rPr>
          <w:b/>
        </w:rPr>
        <w:t>C</w:t>
      </w:r>
      <w:r w:rsidRPr="00171C69">
        <w:rPr>
          <w:b/>
        </w:rPr>
        <w:t>oderunner</w:t>
      </w:r>
    </w:p>
    <w:p w:rsidR="008117F9" w:rsidRDefault="008117F9" w:rsidP="008117F9">
      <w:r>
        <w:t>As part of coderunner install, create 3</w:t>
      </w:r>
      <w:r>
        <w:t xml:space="preserve"> sym</w:t>
      </w:r>
      <w:r w:rsidR="00B41365">
        <w:t>bolic</w:t>
      </w:r>
      <w:r>
        <w:t xml:space="preserve"> link</w:t>
      </w:r>
      <w:r w:rsidR="00B41365">
        <w:t>s</w:t>
      </w:r>
      <w:r>
        <w:t>:</w:t>
      </w:r>
    </w:p>
    <w:p w:rsidR="008117F9" w:rsidRDefault="008117F9" w:rsidP="008117F9">
      <w:r>
        <w:t>1</w:t>
      </w:r>
      <w:r w:rsidR="00E5543A">
        <w:t xml:space="preserve"> </w:t>
      </w:r>
      <w:r w:rsidR="00E5543A" w:rsidRPr="00E5543A">
        <w:t>&lt;moodlehome&gt;/question/type/coderunner -&gt; coderunner</w:t>
      </w:r>
    </w:p>
    <w:p w:rsidR="008117F9" w:rsidRDefault="008117F9" w:rsidP="008117F9">
      <w:r>
        <w:t>2</w:t>
      </w:r>
      <w:r w:rsidR="00E5543A">
        <w:t xml:space="preserve"> </w:t>
      </w:r>
      <w:r w:rsidR="00E5543A" w:rsidRPr="00E5543A">
        <w:t>&lt;moodlehome&gt;/question/behaviour/adaptive_adapted_for_coderunner -&gt; adaptive_adapted_for_coderunner</w:t>
      </w:r>
    </w:p>
    <w:p w:rsidR="008117F9" w:rsidRDefault="008117F9" w:rsidP="008117F9">
      <w:r>
        <w:t>3</w:t>
      </w:r>
      <w:r w:rsidR="00E5543A">
        <w:t xml:space="preserve"> </w:t>
      </w:r>
      <w:r w:rsidR="00E5543A" w:rsidRPr="00E5543A">
        <w:t>&lt;moodlehome&gt;/local/Twig -&gt; Twig</w:t>
      </w:r>
    </w:p>
    <w:p w:rsidR="007E4405" w:rsidRPr="00171C69" w:rsidRDefault="008117F9" w:rsidP="008117F9">
      <w:pPr>
        <w:rPr>
          <w:b/>
        </w:rPr>
      </w:pPr>
      <w:r w:rsidRPr="00171C69">
        <w:rPr>
          <w:b/>
        </w:rPr>
        <w:lastRenderedPageBreak/>
        <w:t>Stack</w:t>
      </w:r>
    </w:p>
    <w:p w:rsidR="00521F3A" w:rsidRDefault="00521F3A" w:rsidP="008117F9">
      <w:r>
        <w:t>As part of the installation, the following were downloaded and added.</w:t>
      </w:r>
    </w:p>
    <w:p w:rsidR="00F02B86" w:rsidRDefault="00992E57" w:rsidP="008117F9">
      <w:r>
        <w:t>A</w:t>
      </w:r>
      <w:r w:rsidR="00F02B86" w:rsidRPr="00F02B86">
        <w:t>dditional question behaviours</w:t>
      </w:r>
    </w:p>
    <w:p w:rsidR="00870F13" w:rsidRDefault="00870F13" w:rsidP="00F02B86">
      <w:pPr>
        <w:ind w:firstLine="720"/>
      </w:pPr>
      <w:r>
        <w:t>d</w:t>
      </w:r>
      <w:r w:rsidRPr="00870F13">
        <w:t>eferred feedback with explicit validation behaviour</w:t>
      </w:r>
    </w:p>
    <w:p w:rsidR="00F02B86" w:rsidRDefault="00E76D42" w:rsidP="00F02B86">
      <w:pPr>
        <w:ind w:firstLine="720"/>
      </w:pPr>
      <w:r>
        <w:t>d</w:t>
      </w:r>
      <w:r w:rsidR="00F02B86" w:rsidRPr="00F02B86">
        <w:t>eferred feedback with CBM and explicit validation behaviour</w:t>
      </w:r>
    </w:p>
    <w:p w:rsidR="00F02B86" w:rsidRDefault="00F02B86" w:rsidP="00F02B86">
      <w:pPr>
        <w:ind w:firstLine="720"/>
      </w:pPr>
      <w:r w:rsidRPr="00F02B86">
        <w:t>adaptive</w:t>
      </w:r>
      <w:r w:rsidR="00E76D42">
        <w:t xml:space="preserve"> </w:t>
      </w:r>
      <w:r w:rsidRPr="00F02B86">
        <w:t>mutlipart behaviour</w:t>
      </w:r>
    </w:p>
    <w:p w:rsidR="008117F9" w:rsidRDefault="00992E57" w:rsidP="008117F9">
      <w:r w:rsidRPr="00992E57">
        <w:t>STACK question type</w:t>
      </w:r>
    </w:p>
    <w:p w:rsidR="007E4405" w:rsidRDefault="00616989" w:rsidP="008117F9">
      <w:r w:rsidRPr="00616989">
        <w:t>STACK quiz report</w:t>
      </w:r>
    </w:p>
    <w:p w:rsidR="007E4405" w:rsidRDefault="00E76D42" w:rsidP="008117F9">
      <w:r w:rsidRPr="00E76D42">
        <w:t>STACK question format</w:t>
      </w:r>
    </w:p>
    <w:p w:rsidR="00171C69" w:rsidRPr="00171C69" w:rsidRDefault="00171C69" w:rsidP="007E4405">
      <w:pPr>
        <w:rPr>
          <w:b/>
        </w:rPr>
      </w:pPr>
      <w:r w:rsidRPr="00171C69">
        <w:rPr>
          <w:b/>
        </w:rPr>
        <w:t>Jobe</w:t>
      </w:r>
    </w:p>
    <w:p w:rsidR="007E4405" w:rsidRDefault="007E4405" w:rsidP="007E4405">
      <w:r>
        <w:t>J</w:t>
      </w:r>
      <w:r>
        <w:t>obe</w:t>
      </w:r>
      <w:r>
        <w:t xml:space="preserve"> installed by the Unix team on a separate </w:t>
      </w:r>
      <w:r w:rsidR="00736977">
        <w:t xml:space="preserve">virtual </w:t>
      </w:r>
      <w:r>
        <w:t>machine:</w:t>
      </w:r>
    </w:p>
    <w:p w:rsidR="007E4405" w:rsidRDefault="007E4405" w:rsidP="007E4405">
      <w:r>
        <w:t>Hostname</w:t>
      </w:r>
      <w:r w:rsidR="00967D2F">
        <w:t xml:space="preserve">: </w:t>
      </w:r>
      <w:r w:rsidR="00967D2F">
        <w:t>betlo.lnx.warwick.ac.u</w:t>
      </w:r>
    </w:p>
    <w:p w:rsidR="007E4405" w:rsidRDefault="007E4405" w:rsidP="007E4405">
      <w:r>
        <w:t>IP address</w:t>
      </w:r>
      <w:r w:rsidR="00967D2F">
        <w:t xml:space="preserve">: </w:t>
      </w:r>
      <w:r w:rsidR="00967D2F">
        <w:t>10.70.13.42</w:t>
      </w:r>
    </w:p>
    <w:p w:rsidR="00967D2F" w:rsidRDefault="00967D2F" w:rsidP="007E4405">
      <w:r w:rsidRPr="00967D2F">
        <w:t>GNUPlot and Maxima</w:t>
      </w:r>
      <w:r>
        <w:t xml:space="preserve"> should be installed</w:t>
      </w:r>
    </w:p>
    <w:p w:rsidR="007E4405" w:rsidRDefault="007E4405" w:rsidP="007E4405">
      <w:r>
        <w:t>python 2.6 is installed</w:t>
      </w:r>
      <w:r>
        <w:t xml:space="preserve"> on both beseb and </w:t>
      </w:r>
      <w:r w:rsidR="00DE0CE4">
        <w:t>betlo; t</w:t>
      </w:r>
      <w:r>
        <w:t xml:space="preserve">he documentation indicates </w:t>
      </w:r>
      <w:r w:rsidR="00DE0CE4">
        <w:t>p</w:t>
      </w:r>
      <w:r>
        <w:t xml:space="preserve">ython 3 is required </w:t>
      </w:r>
      <w:r w:rsidR="00DE0CE4">
        <w:t>to use</w:t>
      </w:r>
      <w:r>
        <w:t xml:space="preserve"> Jobe</w:t>
      </w:r>
      <w:r w:rsidR="00DE0CE4">
        <w:t>.</w:t>
      </w:r>
    </w:p>
    <w:p w:rsidR="008117F9" w:rsidRDefault="00736977" w:rsidP="008117F9">
      <w:r>
        <w:t>P</w:t>
      </w:r>
      <w:r w:rsidR="007E4405">
        <w:t>ython</w:t>
      </w:r>
      <w:r>
        <w:t xml:space="preserve"> </w:t>
      </w:r>
      <w:r w:rsidR="007E4405">
        <w:t xml:space="preserve">3 </w:t>
      </w:r>
      <w:r w:rsidR="007E4405">
        <w:t xml:space="preserve">is </w:t>
      </w:r>
      <w:r w:rsidR="00DE0CE4">
        <w:t xml:space="preserve">also </w:t>
      </w:r>
      <w:r w:rsidR="007E4405">
        <w:t xml:space="preserve">needed to test Jobe with </w:t>
      </w:r>
      <w:r w:rsidR="007E4405">
        <w:t>'test</w:t>
      </w:r>
      <w:r w:rsidR="007E4405">
        <w:t>submit.py</w:t>
      </w:r>
      <w:r w:rsidR="007E4405">
        <w:t xml:space="preserve">' </w:t>
      </w:r>
      <w:r w:rsidR="007E4405">
        <w:t>(provided with Jobe)</w:t>
      </w:r>
      <w:r w:rsidR="00612D8F">
        <w:t>. As a result, Jobe hasn’</w:t>
      </w:r>
      <w:r w:rsidR="00F772DC">
        <w:t>t been tested and we are not yet sure it works.</w:t>
      </w:r>
    </w:p>
    <w:p w:rsidR="008844DC" w:rsidRPr="00E30182" w:rsidRDefault="00E30182" w:rsidP="008117F9">
      <w:pPr>
        <w:rPr>
          <w:b/>
        </w:rPr>
      </w:pPr>
      <w:r w:rsidRPr="00E30182">
        <w:rPr>
          <w:b/>
        </w:rPr>
        <w:t>Shibboleth Sign on (SSO)</w:t>
      </w:r>
    </w:p>
    <w:p w:rsidR="00E30182" w:rsidRDefault="005F568F" w:rsidP="008117F9">
      <w:r>
        <w:t>S</w:t>
      </w:r>
      <w:r w:rsidR="00DE0CE4">
        <w:t xml:space="preserve">hibboleth </w:t>
      </w:r>
      <w:r>
        <w:t>configuration</w:t>
      </w:r>
      <w:r w:rsidR="00DE0CE4">
        <w:t xml:space="preserve"> parameters </w:t>
      </w:r>
      <w:r>
        <w:t xml:space="preserve">where taken </w:t>
      </w:r>
      <w:r w:rsidR="00DE0CE4">
        <w:t>from moodle-test</w:t>
      </w:r>
      <w:r>
        <w:t>.</w:t>
      </w:r>
    </w:p>
    <w:p w:rsidR="005F568F" w:rsidRDefault="005F568F" w:rsidP="008117F9">
      <w:r>
        <w:t>At the moment the logout page redirects to moodle-test; it must be changed.</w:t>
      </w:r>
    </w:p>
    <w:p w:rsidR="00365C86" w:rsidRDefault="00365C86" w:rsidP="008117F9">
      <w:r>
        <w:t>Logout page ‘fixed’</w:t>
      </w:r>
      <w:bookmarkStart w:id="0" w:name="_GoBack"/>
      <w:bookmarkEnd w:id="0"/>
    </w:p>
    <w:sectPr w:rsidR="00365C86" w:rsidSect="006C0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F9"/>
    <w:rsid w:val="000D6DF7"/>
    <w:rsid w:val="00115A1A"/>
    <w:rsid w:val="00171C69"/>
    <w:rsid w:val="00365C86"/>
    <w:rsid w:val="003D3779"/>
    <w:rsid w:val="003F351E"/>
    <w:rsid w:val="00452B69"/>
    <w:rsid w:val="00521F3A"/>
    <w:rsid w:val="005C02DE"/>
    <w:rsid w:val="005E3E5B"/>
    <w:rsid w:val="005F568F"/>
    <w:rsid w:val="00612D8F"/>
    <w:rsid w:val="00616989"/>
    <w:rsid w:val="006C0C44"/>
    <w:rsid w:val="00736977"/>
    <w:rsid w:val="00755557"/>
    <w:rsid w:val="0078597E"/>
    <w:rsid w:val="007E3FEC"/>
    <w:rsid w:val="007E4405"/>
    <w:rsid w:val="008117F9"/>
    <w:rsid w:val="008664C1"/>
    <w:rsid w:val="00870F13"/>
    <w:rsid w:val="008844DC"/>
    <w:rsid w:val="008A179A"/>
    <w:rsid w:val="008E0017"/>
    <w:rsid w:val="00963E00"/>
    <w:rsid w:val="00967D2F"/>
    <w:rsid w:val="00992E57"/>
    <w:rsid w:val="00A31964"/>
    <w:rsid w:val="00B41365"/>
    <w:rsid w:val="00B57EE3"/>
    <w:rsid w:val="00C54B6C"/>
    <w:rsid w:val="00C80BA0"/>
    <w:rsid w:val="00CB5B39"/>
    <w:rsid w:val="00CE4154"/>
    <w:rsid w:val="00DE0CE4"/>
    <w:rsid w:val="00E30182"/>
    <w:rsid w:val="00E41F42"/>
    <w:rsid w:val="00E5543A"/>
    <w:rsid w:val="00E76D42"/>
    <w:rsid w:val="00EE194D"/>
    <w:rsid w:val="00F02B86"/>
    <w:rsid w:val="00F236C8"/>
    <w:rsid w:val="00F62919"/>
    <w:rsid w:val="00F7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72F2-9E95-48DE-B787-C15721A4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42A53E9.dotm</Template>
  <TotalTime>408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Moulem, Samuel</dc:creator>
  <cp:keywords/>
  <dc:description/>
  <cp:lastModifiedBy>Moulem Salifou, Samuel</cp:lastModifiedBy>
  <cp:revision>45</cp:revision>
  <dcterms:created xsi:type="dcterms:W3CDTF">2014-10-09T08:01:00Z</dcterms:created>
  <dcterms:modified xsi:type="dcterms:W3CDTF">2014-10-09T14:49:00Z</dcterms:modified>
</cp:coreProperties>
</file>