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A1A" w:rsidRDefault="00EE4126" w:rsidP="000D6DF7">
      <w:pPr>
        <w:pStyle w:val="Heading1"/>
      </w:pPr>
      <w:r>
        <w:t>moodle-test.warwick.ac.uk</w:t>
      </w:r>
    </w:p>
    <w:p w:rsidR="00CE4154" w:rsidRDefault="00CE4154" w:rsidP="008117F9"/>
    <w:p w:rsidR="0023572A" w:rsidRDefault="0023572A" w:rsidP="0023572A">
      <w:pPr>
        <w:pStyle w:val="Heading2"/>
      </w:pPr>
      <w:r>
        <w:t>Webhook from actechlab repository</w:t>
      </w:r>
    </w:p>
    <w:p w:rsidR="00FE03EF" w:rsidRDefault="0023572A" w:rsidP="008117F9">
      <w:r>
        <w:t xml:space="preserve">called whenever there is a push on moodle-integration. </w:t>
      </w:r>
    </w:p>
    <w:p w:rsidR="0023572A" w:rsidRDefault="00FE03EF" w:rsidP="008117F9">
      <w:r>
        <w:t>File has been removed until further notice</w:t>
      </w:r>
      <w:bookmarkStart w:id="0" w:name="_GoBack"/>
      <w:bookmarkEnd w:id="0"/>
      <w:r w:rsidR="0023572A">
        <w:t>.</w:t>
      </w:r>
    </w:p>
    <w:p w:rsidR="008117F9" w:rsidRDefault="00C73FA6" w:rsidP="00A778D2">
      <w:pPr>
        <w:pStyle w:val="Heading2"/>
      </w:pPr>
      <w:r>
        <w:t>09 October 2014</w:t>
      </w:r>
    </w:p>
    <w:p w:rsidR="000C3349" w:rsidRDefault="00C73FA6" w:rsidP="008117F9">
      <w:r>
        <w:t>Installed “Enrol by user profile fields” plugin</w:t>
      </w:r>
      <w:r w:rsidR="000C3349">
        <w:t xml:space="preserve">: </w:t>
      </w:r>
      <w:r w:rsidR="000C3349" w:rsidRPr="000C3349">
        <w:t>https://moodle.org/plugins/view.php?plugin=enrol_attributes</w:t>
      </w:r>
    </w:p>
    <w:p w:rsidR="00C73FA6" w:rsidRDefault="00281E48" w:rsidP="008117F9">
      <w:r>
        <w:t>Cloned from github and u</w:t>
      </w:r>
      <w:r w:rsidR="00C73FA6">
        <w:t>npacked into the enrol folder</w:t>
      </w:r>
    </w:p>
    <w:p w:rsidR="00365C86" w:rsidRDefault="00365C86" w:rsidP="008117F9"/>
    <w:sectPr w:rsidR="00365C86" w:rsidSect="006C0C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F9"/>
    <w:rsid w:val="000C3349"/>
    <w:rsid w:val="000D6DF7"/>
    <w:rsid w:val="00115A1A"/>
    <w:rsid w:val="00171C69"/>
    <w:rsid w:val="0023572A"/>
    <w:rsid w:val="00281E48"/>
    <w:rsid w:val="00365C86"/>
    <w:rsid w:val="003D3779"/>
    <w:rsid w:val="003F351E"/>
    <w:rsid w:val="00452B69"/>
    <w:rsid w:val="00521F3A"/>
    <w:rsid w:val="005C02DE"/>
    <w:rsid w:val="005E3E5B"/>
    <w:rsid w:val="005F568F"/>
    <w:rsid w:val="00612D8F"/>
    <w:rsid w:val="00616989"/>
    <w:rsid w:val="006C0C44"/>
    <w:rsid w:val="00736977"/>
    <w:rsid w:val="00755557"/>
    <w:rsid w:val="0078597E"/>
    <w:rsid w:val="007915CC"/>
    <w:rsid w:val="007A20B5"/>
    <w:rsid w:val="007E3FEC"/>
    <w:rsid w:val="007E4405"/>
    <w:rsid w:val="008117F9"/>
    <w:rsid w:val="008664C1"/>
    <w:rsid w:val="00870F13"/>
    <w:rsid w:val="008844DC"/>
    <w:rsid w:val="008A179A"/>
    <w:rsid w:val="008E0017"/>
    <w:rsid w:val="00963E00"/>
    <w:rsid w:val="00967D2F"/>
    <w:rsid w:val="00992E57"/>
    <w:rsid w:val="00A31964"/>
    <w:rsid w:val="00A778D2"/>
    <w:rsid w:val="00B41365"/>
    <w:rsid w:val="00B57EE3"/>
    <w:rsid w:val="00C54B6C"/>
    <w:rsid w:val="00C73FA6"/>
    <w:rsid w:val="00C80BA0"/>
    <w:rsid w:val="00CB5B39"/>
    <w:rsid w:val="00CE4154"/>
    <w:rsid w:val="00DE0CE4"/>
    <w:rsid w:val="00E30182"/>
    <w:rsid w:val="00E41F42"/>
    <w:rsid w:val="00E5543A"/>
    <w:rsid w:val="00E76D42"/>
    <w:rsid w:val="00EE194D"/>
    <w:rsid w:val="00EE4126"/>
    <w:rsid w:val="00F02B86"/>
    <w:rsid w:val="00F236C8"/>
    <w:rsid w:val="00F62919"/>
    <w:rsid w:val="00F772DC"/>
    <w:rsid w:val="00FE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872F2-9E95-48DE-B787-C15721A4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7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57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8201AE7B.dotm</Template>
  <TotalTime>13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Warwick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Moulem, Samuel</dc:creator>
  <cp:keywords/>
  <dc:description/>
  <cp:lastModifiedBy>Moulem, Samuel</cp:lastModifiedBy>
  <cp:revision>10</cp:revision>
  <dcterms:created xsi:type="dcterms:W3CDTF">2014-10-10T09:12:00Z</dcterms:created>
  <dcterms:modified xsi:type="dcterms:W3CDTF">2014-10-17T14:05:00Z</dcterms:modified>
</cp:coreProperties>
</file>