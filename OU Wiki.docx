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24" w:rsidRDefault="00432EF0">
      <w:r>
        <w:t>OU Wiki</w:t>
      </w:r>
    </w:p>
    <w:p w:rsidR="00432EF0" w:rsidRPr="008870DC" w:rsidRDefault="00432EF0">
      <w:pPr>
        <w:rPr>
          <w:b/>
        </w:rPr>
      </w:pPr>
      <w:r w:rsidRPr="008870DC">
        <w:rPr>
          <w:b/>
        </w:rPr>
        <w:t>Preview a page whilst editing</w:t>
      </w:r>
    </w:p>
    <w:p w:rsidR="0046446D" w:rsidRDefault="0046446D">
      <w:r>
        <w:t>27 October 2014</w:t>
      </w:r>
      <w:bookmarkStart w:id="0" w:name="_GoBack"/>
      <w:bookmarkEnd w:id="0"/>
    </w:p>
    <w:p w:rsidR="00432EF0" w:rsidRDefault="00432EF0">
      <w:r>
        <w:t>In the preview frame IE has problem with sound files.</w:t>
      </w:r>
    </w:p>
    <w:p w:rsidR="00432EF0" w:rsidRDefault="00432EF0">
      <w:r>
        <w:t xml:space="preserve">Links to sound files are rendered with the HTML5 &lt;audio&gt; tag; they neither display </w:t>
      </w:r>
      <w:r w:rsidR="008870DC">
        <w:t>correct</w:t>
      </w:r>
      <w:r>
        <w:t>ly nor play in IE</w:t>
      </w:r>
      <w:r w:rsidR="00E84B63">
        <w:t xml:space="preserve"> (I’ve </w:t>
      </w:r>
      <w:r w:rsidR="00D230B6">
        <w:t xml:space="preserve">only </w:t>
      </w:r>
      <w:r w:rsidR="00E84B63">
        <w:t xml:space="preserve">tried IE </w:t>
      </w:r>
      <w:r w:rsidR="00D230B6">
        <w:t>10</w:t>
      </w:r>
      <w:r w:rsidR="00E84B63">
        <w:t>)</w:t>
      </w:r>
      <w:r>
        <w:t>.</w:t>
      </w:r>
    </w:p>
    <w:p w:rsidR="00660E62" w:rsidRDefault="00432EF0">
      <w:r>
        <w:t xml:space="preserve">This affect only the preview feature/frame. </w:t>
      </w:r>
    </w:p>
    <w:p w:rsidR="00432EF0" w:rsidRDefault="00432EF0">
      <w:r>
        <w:t>In the editing or view window sound files are rendered as hyperlinks and are displayed correctly. Users can click a link to download the file.</w:t>
      </w:r>
    </w:p>
    <w:sectPr w:rsidR="0043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F0"/>
    <w:rsid w:val="00432EF0"/>
    <w:rsid w:val="0046446D"/>
    <w:rsid w:val="00660E62"/>
    <w:rsid w:val="008870DC"/>
    <w:rsid w:val="00C52224"/>
    <w:rsid w:val="00D230B6"/>
    <w:rsid w:val="00E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39FCB-DC95-44D7-9475-9BEC5407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406750F4.dotm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>University of Warwick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6</cp:revision>
  <dcterms:created xsi:type="dcterms:W3CDTF">2014-10-27T14:03:00Z</dcterms:created>
  <dcterms:modified xsi:type="dcterms:W3CDTF">2014-10-27T14:14:00Z</dcterms:modified>
</cp:coreProperties>
</file>