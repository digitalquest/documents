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92" w:rsidRDefault="00053192" w:rsidP="00D92E52">
      <w:pPr>
        <w:pStyle w:val="Heading1"/>
      </w:pPr>
      <w:r>
        <w:t>Theme</w:t>
      </w:r>
    </w:p>
    <w:p w:rsidR="00252ABF" w:rsidRDefault="00053192" w:rsidP="00D92E52">
      <w:pPr>
        <w:pStyle w:val="Heading2"/>
      </w:pPr>
      <w:r>
        <w:t>warwickclean</w:t>
      </w:r>
    </w:p>
    <w:p w:rsidR="003C259B" w:rsidRDefault="003C259B" w:rsidP="00D92E52">
      <w:pPr>
        <w:pStyle w:val="Heading3"/>
      </w:pPr>
      <w:r>
        <w:t>Navigation menu</w:t>
      </w:r>
    </w:p>
    <w:p w:rsidR="00C46404" w:rsidRDefault="00D92E52">
      <w:r>
        <w:t xml:space="preserve">- </w:t>
      </w:r>
      <w:r w:rsidR="00C46404">
        <w:t>Links</w:t>
      </w:r>
      <w:r>
        <w:t xml:space="preserve"> on the navigation menu are hard</w:t>
      </w:r>
      <w:r w:rsidR="00C46404">
        <w:t>-coded. They are in</w:t>
      </w:r>
    </w:p>
    <w:p w:rsidR="00053192" w:rsidRDefault="00C46404">
      <w:r>
        <w:t>render</w:t>
      </w:r>
      <w:r w:rsidR="00053192">
        <w:t>s/core_rendere</w:t>
      </w:r>
      <w:r>
        <w:t>r</w:t>
      </w:r>
      <w:r w:rsidR="00053192">
        <w:t>.php</w:t>
      </w:r>
    </w:p>
    <w:p w:rsidR="00053192" w:rsidRDefault="00053192"/>
    <w:p w:rsidR="00C46404" w:rsidRDefault="00D92E52">
      <w:r>
        <w:t xml:space="preserve">- </w:t>
      </w:r>
      <w:r w:rsidR="003C259B">
        <w:t>The navigation block has been hidden (set not to show) on the front page.</w:t>
      </w:r>
    </w:p>
    <w:p w:rsidR="003046A3" w:rsidRDefault="003046A3">
      <w:r>
        <w:t>For the navigation menu to show</w:t>
      </w:r>
      <w:r w:rsidR="00D92E52">
        <w:t>,</w:t>
      </w:r>
      <w:r>
        <w:t xml:space="preserve"> </w:t>
      </w:r>
      <w:r w:rsidR="0053614D">
        <w:t>Moodle settings</w:t>
      </w:r>
      <w:r>
        <w:t xml:space="preserve"> </w:t>
      </w:r>
      <w:r w:rsidR="0053614D">
        <w:t>have to be changed</w:t>
      </w:r>
      <w:r>
        <w:t>:</w:t>
      </w:r>
    </w:p>
    <w:p w:rsidR="003C259B" w:rsidRDefault="000B2B06">
      <w:r>
        <w:t>Site Administration-&gt;Appearance-&gt;Theme-&gt;Theme settings</w:t>
      </w:r>
    </w:p>
    <w:p w:rsidR="00FC259F" w:rsidRDefault="00FC259F">
      <w:pPr>
        <w:rPr>
          <w:i/>
        </w:rPr>
      </w:pPr>
      <w:r>
        <w:t xml:space="preserve">in </w:t>
      </w:r>
      <w:r w:rsidRPr="00FC259F">
        <w:rPr>
          <w:i/>
        </w:rPr>
        <w:t>Custom menu items</w:t>
      </w:r>
      <w:r>
        <w:t xml:space="preserve"> add </w:t>
      </w:r>
      <w:r w:rsidRPr="00FC259F">
        <w:rPr>
          <w:i/>
        </w:rPr>
        <w:t>Front Page|/?redirect=0</w:t>
      </w:r>
    </w:p>
    <w:p w:rsidR="00FC259F" w:rsidRDefault="00FC259F">
      <w:r>
        <w:rPr>
          <w:noProof/>
          <w:lang w:eastAsia="en-GB"/>
        </w:rPr>
        <w:drawing>
          <wp:inline distT="0" distB="0" distL="0" distR="0">
            <wp:extent cx="4382112" cy="2172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menuite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7D" w:rsidRPr="00D425F4" w:rsidRDefault="00A45D7D">
      <w:pPr>
        <w:rPr>
          <w:u w:val="single"/>
        </w:rPr>
      </w:pPr>
      <w:r w:rsidRPr="00D425F4">
        <w:rPr>
          <w:u w:val="single"/>
        </w:rPr>
        <w:t>On Moodle 2</w:t>
      </w:r>
    </w:p>
    <w:p w:rsidR="00A45D7D" w:rsidRDefault="00A45D7D">
      <w:r>
        <w:t>core_renderer.php</w:t>
      </w:r>
      <w:r w:rsidR="00D425F4">
        <w:t xml:space="preserve"> has been modified</w:t>
      </w:r>
      <w:r>
        <w:t xml:space="preserve"> to remove the categories in the menu</w:t>
      </w:r>
      <w:r w:rsidR="00D425F4">
        <w:t>.</w:t>
      </w:r>
      <w:r>
        <w:t xml:space="preserve"> </w:t>
      </w:r>
      <w:r w:rsidR="00D425F4">
        <w:t>S</w:t>
      </w:r>
      <w:r w:rsidR="00F451CB">
        <w:t>ee Moodle2 documentation (m</w:t>
      </w:r>
      <w:bookmarkStart w:id="0" w:name="_GoBack"/>
      <w:bookmarkEnd w:id="0"/>
      <w:r>
        <w:t>oodle2.docx) for details.</w:t>
      </w:r>
    </w:p>
    <w:sectPr w:rsidR="00A4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2"/>
    <w:rsid w:val="00053192"/>
    <w:rsid w:val="000B2B06"/>
    <w:rsid w:val="00252ABF"/>
    <w:rsid w:val="003046A3"/>
    <w:rsid w:val="003C259B"/>
    <w:rsid w:val="0053614D"/>
    <w:rsid w:val="00780A93"/>
    <w:rsid w:val="00A45D7D"/>
    <w:rsid w:val="00C46404"/>
    <w:rsid w:val="00D425F4"/>
    <w:rsid w:val="00D92E52"/>
    <w:rsid w:val="00F451CB"/>
    <w:rsid w:val="00FC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F639-AA20-4DFF-8DEA-F29E3904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2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FB51578.dotm</Template>
  <TotalTime>64</TotalTime>
  <Pages>1</Pages>
  <Words>76</Words>
  <Characters>436</Characters>
  <Application>Microsoft Office Word</Application>
  <DocSecurity>0</DocSecurity>
  <Lines>3</Lines>
  <Paragraphs>1</Paragraphs>
  <ScaleCrop>false</ScaleCrop>
  <Company>University of Warwick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13</cp:revision>
  <dcterms:created xsi:type="dcterms:W3CDTF">2014-11-06T10:39:00Z</dcterms:created>
  <dcterms:modified xsi:type="dcterms:W3CDTF">2014-11-13T11:53:00Z</dcterms:modified>
</cp:coreProperties>
</file>