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09" w:rsidRDefault="00453009" w:rsidP="00453009">
      <w:pPr>
        <w:pStyle w:val="Heading1"/>
      </w:pPr>
      <w:r>
        <w:t>Moodle2</w:t>
      </w:r>
    </w:p>
    <w:p w:rsidR="00453009" w:rsidRDefault="00453009" w:rsidP="00453009">
      <w:r>
        <w:t>Moodle has been installed</w:t>
      </w:r>
      <w:r w:rsidR="008D7B31">
        <w:t xml:space="preserve"> on</w:t>
      </w:r>
      <w:r>
        <w:t xml:space="preserve"> </w:t>
      </w:r>
      <w:r w:rsidRPr="008D7B31">
        <w:rPr>
          <w:b/>
        </w:rPr>
        <w:t>beseb.lnx.warwick.ac.uk</w:t>
      </w:r>
      <w:r>
        <w:t xml:space="preserve"> (</w:t>
      </w:r>
      <w:r w:rsidR="008D7B31">
        <w:t>also know</w:t>
      </w:r>
      <w:r w:rsidR="00A72A25">
        <w:t>n</w:t>
      </w:r>
      <w:r w:rsidR="008D7B31">
        <w:t xml:space="preserve"> as </w:t>
      </w:r>
      <w:r>
        <w:t>moodle2.warwick.ac.uk).</w:t>
      </w:r>
    </w:p>
    <w:p w:rsidR="00453009" w:rsidRDefault="00453009" w:rsidP="00453009">
      <w:proofErr w:type="gramStart"/>
      <w:r>
        <w:t>The codebase</w:t>
      </w:r>
      <w:proofErr w:type="gramEnd"/>
      <w:r>
        <w:t xml:space="preserve"> has been taken from the </w:t>
      </w:r>
      <w:proofErr w:type="spellStart"/>
      <w:r>
        <w:t>github</w:t>
      </w:r>
      <w:proofErr w:type="spellEnd"/>
      <w:r w:rsidR="008D7B31">
        <w:t xml:space="preserve">: </w:t>
      </w:r>
      <w:r w:rsidR="008D7B31" w:rsidRPr="008D7B31">
        <w:t>https://github.com/moodle/moodle.git</w:t>
      </w:r>
      <w:r>
        <w:t>.</w:t>
      </w:r>
    </w:p>
    <w:p w:rsidR="00453009" w:rsidRDefault="00453009" w:rsidP="00453009">
      <w:r>
        <w:t xml:space="preserve">A couple of plugins have also been installed; they were all taken from the </w:t>
      </w:r>
      <w:proofErr w:type="spellStart"/>
      <w:r>
        <w:t>github</w:t>
      </w:r>
      <w:proofErr w:type="spellEnd"/>
      <w:r>
        <w:t>:</w:t>
      </w:r>
    </w:p>
    <w:p w:rsidR="00453009" w:rsidRPr="00171C69" w:rsidRDefault="00453009" w:rsidP="00453009">
      <w:pPr>
        <w:rPr>
          <w:b/>
        </w:rPr>
      </w:pPr>
      <w:proofErr w:type="spellStart"/>
      <w:r w:rsidRPr="00171C69">
        <w:rPr>
          <w:b/>
        </w:rPr>
        <w:t>Coderunner</w:t>
      </w:r>
      <w:proofErr w:type="spellEnd"/>
    </w:p>
    <w:p w:rsidR="008D7B31" w:rsidRDefault="008D7B31" w:rsidP="00453009">
      <w:r w:rsidRPr="008D7B31">
        <w:t>https://github.com/trampgeek/CodeRunner.git</w:t>
      </w:r>
    </w:p>
    <w:p w:rsidR="00453009" w:rsidRDefault="00453009" w:rsidP="00453009">
      <w:r>
        <w:t xml:space="preserve">As part of </w:t>
      </w:r>
      <w:r w:rsidR="008C5E66">
        <w:t>the</w:t>
      </w:r>
      <w:r>
        <w:t xml:space="preserve"> install</w:t>
      </w:r>
      <w:r w:rsidR="008C5E66">
        <w:t>ation</w:t>
      </w:r>
      <w:r>
        <w:t>, 3 symbolic links</w:t>
      </w:r>
      <w:r w:rsidR="008C5E66">
        <w:t xml:space="preserve"> were created</w:t>
      </w:r>
      <w:r>
        <w:t>:</w:t>
      </w:r>
    </w:p>
    <w:p w:rsidR="00453009" w:rsidRDefault="00453009" w:rsidP="00453009">
      <w:r>
        <w:t xml:space="preserve">1 </w:t>
      </w:r>
      <w:r w:rsidRPr="00E5543A">
        <w:t>&lt;</w:t>
      </w:r>
      <w:proofErr w:type="spellStart"/>
      <w:r w:rsidRPr="00E5543A">
        <w:t>moodlehome</w:t>
      </w:r>
      <w:proofErr w:type="spellEnd"/>
      <w:r w:rsidRPr="00E5543A">
        <w:t>&gt;/question/type/</w:t>
      </w:r>
      <w:proofErr w:type="spellStart"/>
      <w:r w:rsidRPr="00E5543A">
        <w:t>coderunner</w:t>
      </w:r>
      <w:proofErr w:type="spellEnd"/>
      <w:r w:rsidRPr="00E5543A">
        <w:t xml:space="preserve"> -&gt; </w:t>
      </w:r>
      <w:proofErr w:type="spellStart"/>
      <w:r w:rsidRPr="00E5543A">
        <w:t>coderunner</w:t>
      </w:r>
      <w:proofErr w:type="spellEnd"/>
    </w:p>
    <w:p w:rsidR="00453009" w:rsidRDefault="00453009" w:rsidP="00453009">
      <w:r>
        <w:t xml:space="preserve">2 </w:t>
      </w:r>
      <w:r w:rsidRPr="00E5543A">
        <w:t>&lt;</w:t>
      </w:r>
      <w:proofErr w:type="spellStart"/>
      <w:r w:rsidRPr="00E5543A">
        <w:t>moodlehome</w:t>
      </w:r>
      <w:proofErr w:type="spellEnd"/>
      <w:r w:rsidRPr="00E5543A">
        <w:t>&gt;/question/behaviour/</w:t>
      </w:r>
      <w:proofErr w:type="spellStart"/>
      <w:r w:rsidRPr="00E5543A">
        <w:t>adaptive_adapted_for_coderunner</w:t>
      </w:r>
      <w:proofErr w:type="spellEnd"/>
      <w:r w:rsidRPr="00E5543A">
        <w:t xml:space="preserve"> -&gt; </w:t>
      </w:r>
      <w:proofErr w:type="spellStart"/>
      <w:r w:rsidRPr="00E5543A">
        <w:t>adaptive_adapted_for_coderunner</w:t>
      </w:r>
      <w:proofErr w:type="spellEnd"/>
    </w:p>
    <w:p w:rsidR="00453009" w:rsidRDefault="00453009" w:rsidP="00453009">
      <w:r>
        <w:t xml:space="preserve">3 </w:t>
      </w:r>
      <w:r w:rsidRPr="00E5543A">
        <w:t>&lt;</w:t>
      </w:r>
      <w:proofErr w:type="spellStart"/>
      <w:r w:rsidRPr="00E5543A">
        <w:t>moodlehome</w:t>
      </w:r>
      <w:proofErr w:type="spellEnd"/>
      <w:r w:rsidRPr="00E5543A">
        <w:t>&gt;/local/Twig -&gt; Twig</w:t>
      </w:r>
    </w:p>
    <w:p w:rsidR="00453009" w:rsidRPr="00171C69" w:rsidRDefault="00453009" w:rsidP="00453009">
      <w:pPr>
        <w:rPr>
          <w:b/>
        </w:rPr>
      </w:pPr>
      <w:r w:rsidRPr="00171C69">
        <w:rPr>
          <w:b/>
        </w:rPr>
        <w:t>Stack</w:t>
      </w:r>
    </w:p>
    <w:p w:rsidR="006F3877" w:rsidRDefault="006F3877" w:rsidP="00453009">
      <w:r>
        <w:t xml:space="preserve">For installation details see: </w:t>
      </w:r>
      <w:r w:rsidRPr="006F3877">
        <w:t>http://stack.bham.ac.uk/moodle/question/type/stack/doc/doc.php/Installation/index.md</w:t>
      </w:r>
      <w:r>
        <w:t xml:space="preserve"> </w:t>
      </w:r>
    </w:p>
    <w:p w:rsidR="00453009" w:rsidRDefault="00453009" w:rsidP="00453009">
      <w:r>
        <w:t>As part of the installation, the following were downloaded and added.</w:t>
      </w:r>
    </w:p>
    <w:p w:rsidR="00453009" w:rsidRDefault="00453009" w:rsidP="00453009">
      <w:r>
        <w:t>A</w:t>
      </w:r>
      <w:r w:rsidRPr="00F02B86">
        <w:t>dditional question behaviours</w:t>
      </w:r>
    </w:p>
    <w:p w:rsidR="00453009" w:rsidRDefault="00453009" w:rsidP="00453009">
      <w:pPr>
        <w:ind w:firstLine="720"/>
      </w:pPr>
      <w:proofErr w:type="gramStart"/>
      <w:r>
        <w:t>d</w:t>
      </w:r>
      <w:r w:rsidRPr="00870F13">
        <w:t>eferred</w:t>
      </w:r>
      <w:proofErr w:type="gramEnd"/>
      <w:r w:rsidRPr="00870F13">
        <w:t xml:space="preserve"> feedback with explicit validation behaviour</w:t>
      </w:r>
    </w:p>
    <w:p w:rsidR="00453009" w:rsidRDefault="00453009" w:rsidP="00453009">
      <w:pPr>
        <w:ind w:firstLine="720"/>
      </w:pPr>
      <w:proofErr w:type="gramStart"/>
      <w:r>
        <w:t>d</w:t>
      </w:r>
      <w:r w:rsidRPr="00F02B86">
        <w:t>eferred</w:t>
      </w:r>
      <w:proofErr w:type="gramEnd"/>
      <w:r w:rsidRPr="00F02B86">
        <w:t xml:space="preserve"> feedback with CBM and explicit validation behaviour</w:t>
      </w:r>
    </w:p>
    <w:p w:rsidR="00453009" w:rsidRDefault="00453009" w:rsidP="00453009">
      <w:pPr>
        <w:ind w:firstLine="720"/>
      </w:pPr>
      <w:proofErr w:type="gramStart"/>
      <w:r w:rsidRPr="00F02B86">
        <w:t>adaptive</w:t>
      </w:r>
      <w:proofErr w:type="gramEnd"/>
      <w:r>
        <w:t xml:space="preserve"> </w:t>
      </w:r>
      <w:r w:rsidR="00892578" w:rsidRPr="00F02B86">
        <w:t>multipart</w:t>
      </w:r>
      <w:r w:rsidRPr="00F02B86">
        <w:t xml:space="preserve"> behaviour</w:t>
      </w:r>
    </w:p>
    <w:p w:rsidR="00453009" w:rsidRDefault="00453009" w:rsidP="00453009">
      <w:r w:rsidRPr="00992E57">
        <w:t>STACK question type</w:t>
      </w:r>
    </w:p>
    <w:p w:rsidR="00453009" w:rsidRDefault="00453009" w:rsidP="00453009">
      <w:r w:rsidRPr="00616989">
        <w:t>STACK quiz report</w:t>
      </w:r>
    </w:p>
    <w:p w:rsidR="00453009" w:rsidRDefault="00453009" w:rsidP="00453009">
      <w:r w:rsidRPr="00E76D42">
        <w:t>STACK question format</w:t>
      </w:r>
    </w:p>
    <w:p w:rsidR="00453009" w:rsidRPr="00171C69" w:rsidRDefault="00453009" w:rsidP="00453009">
      <w:pPr>
        <w:rPr>
          <w:b/>
        </w:rPr>
      </w:pPr>
      <w:proofErr w:type="spellStart"/>
      <w:r w:rsidRPr="00171C69">
        <w:rPr>
          <w:b/>
        </w:rPr>
        <w:t>Jobe</w:t>
      </w:r>
      <w:proofErr w:type="spellEnd"/>
    </w:p>
    <w:p w:rsidR="008D7B31" w:rsidRDefault="008D7B31" w:rsidP="00453009">
      <w:r w:rsidRPr="008D7B31">
        <w:t>https://github.com/trampgeek/jobe.git</w:t>
      </w:r>
    </w:p>
    <w:p w:rsidR="00453009" w:rsidRDefault="00892578" w:rsidP="00453009">
      <w:r>
        <w:t>I</w:t>
      </w:r>
      <w:r w:rsidR="00453009">
        <w:t xml:space="preserve">nstalled by the </w:t>
      </w:r>
      <w:proofErr w:type="gramStart"/>
      <w:r w:rsidR="00453009">
        <w:t>Unix</w:t>
      </w:r>
      <w:proofErr w:type="gramEnd"/>
      <w:r w:rsidR="00453009">
        <w:t xml:space="preserve"> team on a separate virtual machine:</w:t>
      </w:r>
    </w:p>
    <w:p w:rsidR="00453009" w:rsidRDefault="00453009" w:rsidP="00453009">
      <w:r>
        <w:t xml:space="preserve">Hostname: </w:t>
      </w:r>
      <w:proofErr w:type="spellStart"/>
      <w:r>
        <w:t>betlo.lnx.warwick.ac.u</w:t>
      </w:r>
      <w:proofErr w:type="spellEnd"/>
    </w:p>
    <w:p w:rsidR="00453009" w:rsidRDefault="00453009" w:rsidP="00453009">
      <w:r>
        <w:t>IP address: 10.70.13.42</w:t>
      </w:r>
    </w:p>
    <w:p w:rsidR="00453009" w:rsidRDefault="00453009" w:rsidP="00453009">
      <w:proofErr w:type="spellStart"/>
      <w:r w:rsidRPr="00967D2F">
        <w:t>GNUPlot</w:t>
      </w:r>
      <w:proofErr w:type="spellEnd"/>
      <w:r w:rsidRPr="00967D2F">
        <w:t xml:space="preserve"> and Maxima</w:t>
      </w:r>
      <w:r>
        <w:t xml:space="preserve"> should be installed</w:t>
      </w:r>
    </w:p>
    <w:p w:rsidR="00453009" w:rsidRDefault="00453009" w:rsidP="00453009">
      <w:proofErr w:type="gramStart"/>
      <w:r>
        <w:t>python</w:t>
      </w:r>
      <w:proofErr w:type="gramEnd"/>
      <w:r>
        <w:t xml:space="preserve"> 2.6 is installed on both </w:t>
      </w:r>
      <w:proofErr w:type="spellStart"/>
      <w:r w:rsidRPr="00892578">
        <w:rPr>
          <w:b/>
        </w:rPr>
        <w:t>beseb</w:t>
      </w:r>
      <w:proofErr w:type="spellEnd"/>
      <w:r>
        <w:t xml:space="preserve"> and </w:t>
      </w:r>
      <w:proofErr w:type="spellStart"/>
      <w:r w:rsidRPr="00892578">
        <w:rPr>
          <w:b/>
        </w:rPr>
        <w:t>betlo</w:t>
      </w:r>
      <w:proofErr w:type="spellEnd"/>
      <w:r>
        <w:t xml:space="preserve">; the documentation indicates python 3 is required to use </w:t>
      </w:r>
      <w:proofErr w:type="spellStart"/>
      <w:r>
        <w:t>Jobe</w:t>
      </w:r>
      <w:proofErr w:type="spellEnd"/>
      <w:r>
        <w:t>.</w:t>
      </w:r>
    </w:p>
    <w:p w:rsidR="00453009" w:rsidRDefault="00453009" w:rsidP="00453009">
      <w:r>
        <w:t xml:space="preserve">Python 3 is also needed to test </w:t>
      </w:r>
      <w:proofErr w:type="spellStart"/>
      <w:r>
        <w:t>Jobe</w:t>
      </w:r>
      <w:proofErr w:type="spellEnd"/>
      <w:r>
        <w:t xml:space="preserve"> with 'testsubmit.py' (provided with </w:t>
      </w:r>
      <w:proofErr w:type="spellStart"/>
      <w:r>
        <w:t>Jobe</w:t>
      </w:r>
      <w:proofErr w:type="spellEnd"/>
      <w:r>
        <w:t xml:space="preserve">). As a result, </w:t>
      </w:r>
      <w:proofErr w:type="spellStart"/>
      <w:r>
        <w:t>Jobe</w:t>
      </w:r>
      <w:proofErr w:type="spellEnd"/>
      <w:r>
        <w:t xml:space="preserve"> hasn’t been tested and we are not yet sure it works.</w:t>
      </w:r>
    </w:p>
    <w:p w:rsidR="00AE38FD" w:rsidRPr="00AE38FD" w:rsidRDefault="00AE38FD" w:rsidP="00453009">
      <w:pPr>
        <w:rPr>
          <w:u w:val="single"/>
        </w:rPr>
      </w:pPr>
      <w:r w:rsidRPr="00AE38FD">
        <w:rPr>
          <w:u w:val="single"/>
        </w:rPr>
        <w:t>10 October 2014:</w:t>
      </w:r>
    </w:p>
    <w:p w:rsidR="00AE38FD" w:rsidRDefault="00AE38FD" w:rsidP="00453009">
      <w:r>
        <w:t xml:space="preserve">Tested </w:t>
      </w:r>
      <w:proofErr w:type="spellStart"/>
      <w:r>
        <w:t>CodeRunne</w:t>
      </w:r>
      <w:bookmarkStart w:id="0" w:name="_GoBack"/>
      <w:bookmarkEnd w:id="0"/>
      <w:r>
        <w:t>r</w:t>
      </w:r>
      <w:proofErr w:type="spellEnd"/>
      <w:r>
        <w:t xml:space="preserve"> by creating quizzes with questions.</w:t>
      </w:r>
    </w:p>
    <w:p w:rsidR="00AE38FD" w:rsidRDefault="00AE38FD" w:rsidP="00453009">
      <w:r>
        <w:t>Seems to work well; I get the expected outcomes.</w:t>
      </w:r>
    </w:p>
    <w:p w:rsidR="00453009" w:rsidRPr="00E30182" w:rsidRDefault="00453009" w:rsidP="00453009">
      <w:pPr>
        <w:rPr>
          <w:b/>
        </w:rPr>
      </w:pPr>
      <w:r w:rsidRPr="00E30182">
        <w:rPr>
          <w:b/>
        </w:rPr>
        <w:t>Shibboleth Sign on (SSO)</w:t>
      </w:r>
    </w:p>
    <w:p w:rsidR="00453009" w:rsidRDefault="00453009" w:rsidP="00453009">
      <w:r>
        <w:lastRenderedPageBreak/>
        <w:t>Shibboleth configuration parameters where taken from moodle-test</w:t>
      </w:r>
      <w:r w:rsidR="00892578">
        <w:t>.warwick.ac.uk</w:t>
      </w:r>
      <w:r>
        <w:t>.</w:t>
      </w:r>
    </w:p>
    <w:p w:rsidR="00453009" w:rsidRDefault="00453009" w:rsidP="00453009">
      <w:r>
        <w:t>At the moment the logout page redirects to moodle-test</w:t>
      </w:r>
      <w:r w:rsidR="002778A7">
        <w:t>.warwick.ac.uk</w:t>
      </w:r>
      <w:r>
        <w:t>; it must be changed.</w:t>
      </w:r>
    </w:p>
    <w:p w:rsidR="002E523E" w:rsidRDefault="002778A7" w:rsidP="00453009">
      <w:r>
        <w:t xml:space="preserve">09 October 2014: </w:t>
      </w:r>
      <w:r w:rsidR="00453009">
        <w:t>Logout page ‘fixed’</w:t>
      </w:r>
      <w:r>
        <w:t>!</w:t>
      </w:r>
    </w:p>
    <w:p w:rsidR="006E69E9" w:rsidRDefault="006E69E9" w:rsidP="00453009"/>
    <w:p w:rsidR="006E69E9" w:rsidRPr="006E69E9" w:rsidRDefault="006E69E9" w:rsidP="00453009">
      <w:pPr>
        <w:rPr>
          <w:b/>
        </w:rPr>
      </w:pPr>
      <w:r w:rsidRPr="006E69E9">
        <w:rPr>
          <w:b/>
        </w:rPr>
        <w:t>Site administrators</w:t>
      </w:r>
    </w:p>
    <w:p w:rsidR="006E69E9" w:rsidRDefault="006E69E9" w:rsidP="00453009">
      <w:r>
        <w:t>Samuel Moulem</w:t>
      </w:r>
    </w:p>
    <w:p w:rsidR="006E69E9" w:rsidRDefault="006E69E9" w:rsidP="00453009">
      <w:r>
        <w:t>Russell Boyatt</w:t>
      </w:r>
    </w:p>
    <w:sectPr w:rsidR="006E69E9" w:rsidSect="004530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09"/>
    <w:rsid w:val="002778A7"/>
    <w:rsid w:val="002E523E"/>
    <w:rsid w:val="00453009"/>
    <w:rsid w:val="006E69E9"/>
    <w:rsid w:val="006F3877"/>
    <w:rsid w:val="00892578"/>
    <w:rsid w:val="008C5E66"/>
    <w:rsid w:val="008D7B31"/>
    <w:rsid w:val="00A72A25"/>
    <w:rsid w:val="00AE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3922A-D9E9-4169-BF1A-3D875E07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009"/>
  </w:style>
  <w:style w:type="paragraph" w:styleId="Heading1">
    <w:name w:val="heading 1"/>
    <w:basedOn w:val="Normal"/>
    <w:next w:val="Normal"/>
    <w:link w:val="Heading1Char"/>
    <w:uiPriority w:val="9"/>
    <w:qFormat/>
    <w:rsid w:val="00453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F3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9A3141B9.dotm</Template>
  <TotalTime>17</TotalTime>
  <Pages>2</Pages>
  <Words>277</Words>
  <Characters>1581</Characters>
  <Application>Microsoft Office Word</Application>
  <DocSecurity>0</DocSecurity>
  <Lines>13</Lines>
  <Paragraphs>3</Paragraphs>
  <ScaleCrop>false</ScaleCrop>
  <Company>University of Warwick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Moulem, Samuel</dc:creator>
  <cp:keywords/>
  <dc:description/>
  <cp:lastModifiedBy>Moulem Salifou, Samuel</cp:lastModifiedBy>
  <cp:revision>9</cp:revision>
  <dcterms:created xsi:type="dcterms:W3CDTF">2014-10-10T07:51:00Z</dcterms:created>
  <dcterms:modified xsi:type="dcterms:W3CDTF">2014-10-10T12:37:00Z</dcterms:modified>
</cp:coreProperties>
</file>