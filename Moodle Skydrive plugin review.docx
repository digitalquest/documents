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BB" w:rsidRDefault="00C74D13" w:rsidP="00405934">
      <w:pPr>
        <w:pStyle w:val="Heading1"/>
      </w:pPr>
      <w:r>
        <w:t xml:space="preserve">Moodle </w:t>
      </w:r>
      <w:proofErr w:type="spellStart"/>
      <w:r>
        <w:t>Skydrive</w:t>
      </w:r>
      <w:proofErr w:type="spellEnd"/>
      <w:r>
        <w:t xml:space="preserve"> plugin review</w:t>
      </w:r>
    </w:p>
    <w:p w:rsidR="00C74D13" w:rsidRDefault="00C74D13">
      <w:r>
        <w:t>The integration with Moodle doesn’t seem to be working</w:t>
      </w:r>
    </w:p>
    <w:p w:rsidR="00434D35" w:rsidRDefault="00C74D13">
      <w:r>
        <w:t xml:space="preserve">The plugin installed on </w:t>
      </w:r>
      <w:proofErr w:type="spellStart"/>
      <w:r w:rsidRPr="00405934">
        <w:rPr>
          <w:b/>
        </w:rPr>
        <w:t>moodle</w:t>
      </w:r>
      <w:proofErr w:type="spellEnd"/>
      <w:r w:rsidRPr="00405934">
        <w:rPr>
          <w:b/>
        </w:rPr>
        <w:t>-test</w:t>
      </w:r>
      <w:r>
        <w:t xml:space="preserve"> was already installed</w:t>
      </w:r>
      <w:r w:rsidR="00434D35">
        <w:t xml:space="preserve">. </w:t>
      </w:r>
    </w:p>
    <w:p w:rsidR="00C74D13" w:rsidRDefault="00434D35">
      <w:r>
        <w:t>From the</w:t>
      </w:r>
      <w:r w:rsidR="007E3A02">
        <w:t xml:space="preserve"> file</w:t>
      </w:r>
      <w:r>
        <w:t xml:space="preserve"> </w:t>
      </w:r>
      <w:proofErr w:type="spellStart"/>
      <w:r w:rsidRPr="00405934">
        <w:rPr>
          <w:i/>
        </w:rPr>
        <w:t>version.php</w:t>
      </w:r>
      <w:proofErr w:type="spellEnd"/>
      <w:r>
        <w:t xml:space="preserve"> on </w:t>
      </w:r>
      <w:proofErr w:type="spellStart"/>
      <w:r w:rsidRPr="00405934">
        <w:rPr>
          <w:b/>
        </w:rPr>
        <w:t>moodle</w:t>
      </w:r>
      <w:proofErr w:type="spellEnd"/>
      <w:r w:rsidRPr="00405934">
        <w:rPr>
          <w:b/>
        </w:rPr>
        <w:t>-test</w:t>
      </w:r>
      <w:r>
        <w:t>, the version</w:t>
      </w:r>
      <w:r w:rsidR="007E3A02">
        <w:t xml:space="preserve"> of the plugin</w:t>
      </w:r>
      <w:r>
        <w:t xml:space="preserve"> on the server seems more recent than the one available online</w:t>
      </w:r>
      <w:r w:rsidR="006A4D22">
        <w:t>.</w:t>
      </w:r>
    </w:p>
    <w:p w:rsidR="006A4D22" w:rsidRDefault="006A4D22"/>
    <w:p w:rsidR="006A4D22" w:rsidRDefault="006A4D22">
      <w:r>
        <w:t>The plugin seems to be configures correctly</w:t>
      </w:r>
      <w:r w:rsidR="00405934">
        <w:t>.</w:t>
      </w:r>
    </w:p>
    <w:p w:rsidR="00EB3A7C" w:rsidRDefault="00EB3A7C">
      <w:r>
        <w:t>The plugin was enabled</w:t>
      </w:r>
    </w:p>
    <w:p w:rsidR="00686771" w:rsidRDefault="00EB3A7C">
      <w:r>
        <w:rPr>
          <w:noProof/>
          <w:lang w:eastAsia="en-GB"/>
        </w:rPr>
        <w:drawing>
          <wp:inline distT="0" distB="0" distL="0" distR="0">
            <wp:extent cx="5731510" cy="3435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ydrive_enabl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A" w:rsidRDefault="00033CDA">
      <w:r>
        <w:br w:type="page"/>
      </w:r>
    </w:p>
    <w:p w:rsidR="00686771" w:rsidRDefault="00EB3A7C">
      <w:bookmarkStart w:id="0" w:name="_GoBack"/>
      <w:bookmarkEnd w:id="0"/>
      <w:r>
        <w:lastRenderedPageBreak/>
        <w:t>The required Client ID and secret were set.</w:t>
      </w:r>
    </w:p>
    <w:p w:rsidR="00EB3A7C" w:rsidRDefault="00EB3A7C">
      <w:r>
        <w:rPr>
          <w:noProof/>
          <w:lang w:eastAsia="en-GB"/>
        </w:rPr>
        <w:drawing>
          <wp:inline distT="0" distB="0" distL="0" distR="0">
            <wp:extent cx="5731510" cy="3435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ydrive_setting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C8" w:rsidRDefault="008139C8"/>
    <w:p w:rsidR="008139C8" w:rsidRDefault="008139C8">
      <w:r>
        <w:t>However when one tries to use the plugin, Moodle comes back with an error</w:t>
      </w:r>
    </w:p>
    <w:p w:rsidR="008139C8" w:rsidRDefault="008139C8">
      <w:r>
        <w:rPr>
          <w:noProof/>
          <w:lang w:eastAsia="en-GB"/>
        </w:rPr>
        <w:drawing>
          <wp:inline distT="0" distB="0" distL="0" distR="0">
            <wp:extent cx="5731510" cy="343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_pick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B3" w:rsidRDefault="008C72B3"/>
    <w:p w:rsidR="008C72B3" w:rsidRDefault="008C72B3">
      <w:r>
        <w:rPr>
          <w:noProof/>
          <w:lang w:eastAsia="en-GB"/>
        </w:rPr>
        <w:lastRenderedPageBreak/>
        <w:drawing>
          <wp:inline distT="0" distB="0" distL="0" distR="0">
            <wp:extent cx="4858428" cy="3448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odle_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13"/>
    <w:rsid w:val="00033CDA"/>
    <w:rsid w:val="000468BB"/>
    <w:rsid w:val="00405934"/>
    <w:rsid w:val="00434D35"/>
    <w:rsid w:val="00686771"/>
    <w:rsid w:val="006A4D22"/>
    <w:rsid w:val="007E3A02"/>
    <w:rsid w:val="008139C8"/>
    <w:rsid w:val="008C72B3"/>
    <w:rsid w:val="00C74D13"/>
    <w:rsid w:val="00EB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DE7B6-CF61-4AC9-AAB6-516FC8E0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2AE0EF7B.dotm</Template>
  <TotalTime>52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Moulem, Samuel</dc:creator>
  <cp:keywords/>
  <dc:description/>
  <cp:lastModifiedBy>Moulem, Samuel</cp:lastModifiedBy>
  <cp:revision>9</cp:revision>
  <dcterms:created xsi:type="dcterms:W3CDTF">2014-09-30T09:35:00Z</dcterms:created>
  <dcterms:modified xsi:type="dcterms:W3CDTF">2014-09-30T10:27:00Z</dcterms:modified>
</cp:coreProperties>
</file>